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3EF4" w14:textId="5E9EC3B5" w:rsidR="00DD6A62" w:rsidRDefault="00000000">
      <w:pPr>
        <w:pStyle w:val="ContactInfo"/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DC3407F19E3042AFAFBE34E3B05C38D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9B3F63" w:rsidRPr="009B3F63">
            <w:rPr>
              <w:color w:val="auto"/>
            </w:rPr>
            <w:t>307 Lindera Court</w:t>
          </w:r>
        </w:sdtContent>
      </w:sdt>
    </w:p>
    <w:p w14:paraId="11FBE83E" w14:textId="7A2E8EBB" w:rsidR="00DD6A62" w:rsidRDefault="00000000">
      <w:pPr>
        <w:pStyle w:val="ContactInfo"/>
      </w:pPr>
      <w:sdt>
        <w:sdtPr>
          <w:rPr>
            <w:color w:val="auto"/>
          </w:rPr>
          <w:alias w:val="Category"/>
          <w:tag w:val=""/>
          <w:id w:val="1543715586"/>
          <w:placeholder>
            <w:docPart w:val="1614F230E6084F0CA2B4C1A01B51EEF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9B3F63" w:rsidRPr="009B3F63">
            <w:rPr>
              <w:color w:val="auto"/>
            </w:rPr>
            <w:t>Glen Burnie, MD, 21061</w:t>
          </w:r>
        </w:sdtContent>
      </w:sdt>
    </w:p>
    <w:p w14:paraId="3ECC668D" w14:textId="77777777" w:rsidR="001F0F6E" w:rsidRDefault="00000000" w:rsidP="001F0F6E">
      <w:pPr>
        <w:pStyle w:val="ContactInfo"/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ABEA813D2AC847C186F19207850E839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9B3F63" w:rsidRPr="009B3F63">
            <w:rPr>
              <w:color w:val="auto"/>
            </w:rPr>
            <w:t>443-996-0858</w:t>
          </w:r>
        </w:sdtContent>
      </w:sdt>
    </w:p>
    <w:p w14:paraId="128F8FB4" w14:textId="2FF0AA92" w:rsidR="00DD6A62" w:rsidRPr="001F0F6E" w:rsidRDefault="00000000" w:rsidP="001F0F6E">
      <w:pPr>
        <w:pStyle w:val="ContactInfo"/>
        <w:rPr>
          <w:rStyle w:val="Emphasis"/>
          <w:color w:val="595959" w:themeColor="text1" w:themeTint="A6"/>
        </w:rPr>
      </w:pPr>
      <w:sdt>
        <w:sdtPr>
          <w:rPr>
            <w:color w:val="7E97AD" w:themeColor="accent1"/>
          </w:rPr>
          <w:alias w:val="Email"/>
          <w:tag w:val=""/>
          <w:id w:val="1889536063"/>
          <w:placeholder>
            <w:docPart w:val="56F3E1804A2543F1855BB67149DF984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9B3F63" w:rsidRPr="009B3F63">
            <w:rPr>
              <w:color w:val="7E97AD" w:themeColor="accent1"/>
            </w:rPr>
            <w:t>Jordanmarshall12327@gmail.com</w:t>
          </w:r>
        </w:sdtContent>
      </w:sdt>
    </w:p>
    <w:p w14:paraId="28889587" w14:textId="77777777" w:rsidR="00DD6A62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5C11E293EF2443D8AD88EA849A4412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B3F63">
            <w:t>Jordan Marshall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DD6A62" w14:paraId="583D0C04" w14:textId="77777777">
        <w:tc>
          <w:tcPr>
            <w:tcW w:w="1778" w:type="dxa"/>
          </w:tcPr>
          <w:p w14:paraId="1ADD2B2B" w14:textId="77777777" w:rsidR="00DD6A62" w:rsidRDefault="002A6FF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31CDE345" w14:textId="77777777" w:rsidR="00DD6A62" w:rsidRDefault="00DD6A62"/>
        </w:tc>
        <w:tc>
          <w:tcPr>
            <w:tcW w:w="7830" w:type="dxa"/>
          </w:tcPr>
          <w:p w14:paraId="42948EF4" w14:textId="6E6D8049" w:rsidR="00DD6A62" w:rsidRDefault="001F0F6E">
            <w:pPr>
              <w:pStyle w:val="ResumeText"/>
            </w:pPr>
            <w:r>
              <w:t>Up and coming Computer Science</w:t>
            </w:r>
            <w:r w:rsidR="009F611F">
              <w:t xml:space="preserve"> / Digital Media Student, seeking to gain experience in my field of study, and working with a team.</w:t>
            </w:r>
          </w:p>
        </w:tc>
      </w:tr>
      <w:tr w:rsidR="00DD6A62" w14:paraId="288E9C0C" w14:textId="77777777">
        <w:tc>
          <w:tcPr>
            <w:tcW w:w="1778" w:type="dxa"/>
          </w:tcPr>
          <w:p w14:paraId="3902EC71" w14:textId="77777777" w:rsidR="00DD6A62" w:rsidRDefault="002A6FFF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40356F9C" w14:textId="77777777" w:rsidR="00DD6A62" w:rsidRDefault="00DD6A62"/>
        </w:tc>
        <w:tc>
          <w:tcPr>
            <w:tcW w:w="7830" w:type="dxa"/>
          </w:tcPr>
          <w:p w14:paraId="764DFA77" w14:textId="329EDED4" w:rsidR="00DD6A62" w:rsidRDefault="009F611F" w:rsidP="009F611F">
            <w:pPr>
              <w:pStyle w:val="ResumeText"/>
            </w:pPr>
            <w:r>
              <w:t xml:space="preserve">I have experience in the class room with </w:t>
            </w:r>
            <w:r w:rsidR="00931518">
              <w:t xml:space="preserve">Adobe Creative Cloud, </w:t>
            </w:r>
            <w:r>
              <w:t xml:space="preserve">Java, html, C, SQL, and  JavaScript. </w:t>
            </w:r>
          </w:p>
        </w:tc>
      </w:tr>
      <w:tr w:rsidR="00DD6A62" w14:paraId="4BB2B7B0" w14:textId="77777777">
        <w:tc>
          <w:tcPr>
            <w:tcW w:w="1778" w:type="dxa"/>
          </w:tcPr>
          <w:p w14:paraId="020532BC" w14:textId="77777777" w:rsidR="00DD6A62" w:rsidRDefault="002A6FF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1C77F685" w14:textId="77777777" w:rsidR="00DD6A62" w:rsidRDefault="00DD6A6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8C329994F62470EB6C8DBF74E42657A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413903D7" w14:textId="0A6FD832" w:rsidR="00DD6A62" w:rsidRDefault="009B3F63">
                    <w:pPr>
                      <w:pStyle w:val="Heading2"/>
                    </w:pPr>
                    <w:r>
                      <w:t>sale</w:t>
                    </w:r>
                    <w:r w:rsidR="003B13AA">
                      <w:t>s</w:t>
                    </w:r>
                    <w:r>
                      <w:t xml:space="preserve"> associate, kohl’s</w:t>
                    </w:r>
                  </w:p>
                  <w:p w14:paraId="43553070" w14:textId="74A9AB55" w:rsidR="00DD6A62" w:rsidRDefault="001F0F6E">
                    <w:pPr>
                      <w:pStyle w:val="ResumeText"/>
                    </w:pPr>
                    <w:r>
                      <w:t>June 2021 to October 2021</w:t>
                    </w:r>
                  </w:p>
                  <w:p w14:paraId="5DA6A5A1" w14:textId="674A38DA" w:rsidR="003B13AA" w:rsidRDefault="003B13AA" w:rsidP="003B13A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As a cashier</w:t>
                    </w:r>
                    <w:r w:rsidR="00500C59">
                      <w:t>,</w:t>
                    </w:r>
                    <w:r>
                      <w:t xml:space="preserve"> responsibilities </w:t>
                    </w:r>
                    <w:r w:rsidR="0077712F">
                      <w:t>include: processing</w:t>
                    </w:r>
                    <w:r>
                      <w:t xml:space="preserve"> credit and cash transactions</w:t>
                    </w:r>
                    <w:r w:rsidR="00283799">
                      <w:t>, make sure registers were balanced at the end of the shift</w:t>
                    </w:r>
                  </w:p>
                  <w:p w14:paraId="690B084C" w14:textId="77777777" w:rsidR="00EA4254" w:rsidRDefault="003533A3" w:rsidP="003B13A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General </w:t>
                    </w:r>
                    <w:r w:rsidR="00EA4254">
                      <w:t>Customer Service</w:t>
                    </w:r>
                  </w:p>
                  <w:p w14:paraId="363010A7" w14:textId="627CCE81" w:rsidR="00DD6A62" w:rsidRDefault="003B13AA" w:rsidP="003B13A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Inventory specialist responsibilities</w:t>
                    </w:r>
                    <w:r w:rsidR="00283799">
                      <w:t xml:space="preserve"> included, stocking shelves with merchandise for customer in different departments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8C329994F62470EB6C8DBF74E42657A"/>
                  </w:placeholder>
                  <w15:color w:val="C0C0C0"/>
                  <w15:repeatingSectionItem/>
                </w:sdtPr>
                <w:sdtContent>
                  <w:p w14:paraId="6CFBB9F2" w14:textId="55ABEDA6" w:rsidR="00DD6A62" w:rsidRDefault="00283799">
                    <w:pPr>
                      <w:pStyle w:val="Heading2"/>
                    </w:pPr>
                    <w:r>
                      <w:t>D</w:t>
                    </w:r>
                    <w:r w:rsidR="00627A27">
                      <w:t>asher</w:t>
                    </w:r>
                    <w:r>
                      <w:t>, doordash</w:t>
                    </w:r>
                  </w:p>
                  <w:p w14:paraId="10196C9B" w14:textId="21FF42F9" w:rsidR="00DD6A62" w:rsidRDefault="00283799">
                    <w:pPr>
                      <w:pStyle w:val="ResumeText"/>
                    </w:pPr>
                    <w:r>
                      <w:t>May 2019</w:t>
                    </w:r>
                    <w:r w:rsidR="00627A27">
                      <w:t xml:space="preserve"> to </w:t>
                    </w:r>
                    <w:r w:rsidR="00C87351">
                      <w:t>Present</w:t>
                    </w:r>
                  </w:p>
                  <w:p w14:paraId="458500D8" w14:textId="114506EF" w:rsidR="00011E8C" w:rsidRDefault="00011E8C" w:rsidP="00011E8C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 xml:space="preserve">Food Transporter responsibilities include, picking up food from restaurant and transporting food to customer destination </w:t>
                    </w:r>
                  </w:p>
                  <w:p w14:paraId="785B4646" w14:textId="69B18EDC" w:rsidR="00C87351" w:rsidRDefault="00000000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82875708"/>
                  <w:placeholder>
                    <w:docPart w:val="DC6A9AFF4862441AB476F1E2D9C52D47"/>
                  </w:placeholder>
                  <w15:color w:val="C0C0C0"/>
                  <w15:repeatingSectionItem/>
                </w:sdtPr>
                <w:sdtContent>
                  <w:p w14:paraId="519D5457" w14:textId="01A73690" w:rsidR="00C87351" w:rsidRDefault="00DA46AD">
                    <w:pPr>
                      <w:pStyle w:val="Heading2"/>
                    </w:pPr>
                    <w:r>
                      <w:t>Guest relations asso</w:t>
                    </w:r>
                    <w:r w:rsidR="00475834">
                      <w:t>ciate</w:t>
                    </w:r>
                    <w:r w:rsidR="00C87351">
                      <w:t>,</w:t>
                    </w:r>
                    <w:r w:rsidR="00475834">
                      <w:t xml:space="preserve"> </w:t>
                    </w:r>
                    <w:r w:rsidR="00B1457E">
                      <w:t>Bridgewater college</w:t>
                    </w:r>
                    <w:r w:rsidR="00C87351">
                      <w:t xml:space="preserve"> </w:t>
                    </w:r>
                  </w:p>
                  <w:p w14:paraId="2745CBFF" w14:textId="4402E295" w:rsidR="00AA08EB" w:rsidRPr="00AA08EB" w:rsidRDefault="00B1457E" w:rsidP="00394F06">
                    <w:pPr>
                      <w:pStyle w:val="ResumeText"/>
                    </w:pPr>
                    <w:r>
                      <w:t>August</w:t>
                    </w:r>
                    <w:r w:rsidR="00C87351">
                      <w:t xml:space="preserve"> 20</w:t>
                    </w:r>
                    <w:r w:rsidR="00655131">
                      <w:t>22</w:t>
                    </w:r>
                    <w:r w:rsidR="00C87351">
                      <w:t xml:space="preserve"> to Present</w:t>
                    </w:r>
                  </w:p>
                  <w:p w14:paraId="316C417A" w14:textId="22065EE6" w:rsidR="00C87351" w:rsidRDefault="00394F06" w:rsidP="00011E8C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 w:rsidRPr="00AA08EB">
                      <w:rPr>
                        <w:lang w:eastAsia="en-US"/>
                      </w:rPr>
                      <w:t>Maintains a friendly, approachable style to always build relationships and work harmoniously with others.</w:t>
                    </w:r>
                  </w:p>
                  <w:p w14:paraId="661E3298" w14:textId="392E674D" w:rsidR="003E5727" w:rsidRPr="003E5727" w:rsidRDefault="003E5727" w:rsidP="00011E8C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rPr>
                        <w:rFonts w:ascii="Roboto" w:hAnsi="Roboto"/>
                        <w:shd w:val="clear" w:color="auto" w:fill="FFFFFF"/>
                      </w:rPr>
                      <w:t>Assisted customers with questions or issues</w:t>
                    </w:r>
                  </w:p>
                  <w:p w14:paraId="25266363" w14:textId="77777777" w:rsidR="003E5727" w:rsidRDefault="003E5727" w:rsidP="00F51430">
                    <w:pPr>
                      <w:pStyle w:val="ResumeText"/>
                      <w:ind w:left="720"/>
                    </w:pPr>
                  </w:p>
                  <w:p w14:paraId="2552468A" w14:textId="651F8BED" w:rsidR="00B969A2" w:rsidRDefault="00000000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78179120"/>
                  <w:placeholder>
                    <w:docPart w:val="D8305694188647FB99C0E339A5FF07FD"/>
                  </w:placeholder>
                  <w15:color w:val="C0C0C0"/>
                  <w15:repeatingSectionItem/>
                </w:sdtPr>
                <w:sdtContent>
                  <w:p w14:paraId="759951D0" w14:textId="5E79A66A" w:rsidR="00B969A2" w:rsidRDefault="00B969A2">
                    <w:pPr>
                      <w:pStyle w:val="Heading2"/>
                    </w:pPr>
                    <w:r>
                      <w:t>Publish and marketing</w:t>
                    </w:r>
                    <w:r w:rsidR="00AE68EB">
                      <w:t xml:space="preserve"> team for philomathean</w:t>
                    </w:r>
                    <w:r>
                      <w:t xml:space="preserve">, Bridgewater college </w:t>
                    </w:r>
                  </w:p>
                  <w:p w14:paraId="15E48FDA" w14:textId="28D2314E" w:rsidR="00B969A2" w:rsidRDefault="00B969A2" w:rsidP="00394F06">
                    <w:pPr>
                      <w:pStyle w:val="ResumeText"/>
                    </w:pPr>
                    <w:r>
                      <w:t xml:space="preserve">August 2022 to </w:t>
                    </w:r>
                    <w:r w:rsidR="00AE68EB">
                      <w:t>December 2022</w:t>
                    </w:r>
                  </w:p>
                  <w:p w14:paraId="0A737F0C" w14:textId="5E138FF7" w:rsidR="008E5DCF" w:rsidRDefault="00206201" w:rsidP="008E5DCF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 xml:space="preserve">Making and revising </w:t>
                    </w:r>
                    <w:r w:rsidR="005212ED">
                      <w:t>social media and marketing assets</w:t>
                    </w:r>
                  </w:p>
                  <w:p w14:paraId="63A2CFB3" w14:textId="2BF07F7D" w:rsidR="005212ED" w:rsidRDefault="005212ED" w:rsidP="008E5DCF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 xml:space="preserve">Reviewing </w:t>
                    </w:r>
                    <w:r w:rsidR="000C68EC">
                      <w:t xml:space="preserve">submissions </w:t>
                    </w:r>
                    <w:r w:rsidR="006A726C">
                      <w:t>for publication</w:t>
                    </w:r>
                  </w:p>
                  <w:p w14:paraId="47E5ED21" w14:textId="5D6F0E19" w:rsidR="009244AA" w:rsidRDefault="009244AA" w:rsidP="008E5DCF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 xml:space="preserve">Placing Marketing </w:t>
                    </w:r>
                    <w:r w:rsidR="009458F7">
                      <w:t>assets around for community to see</w:t>
                    </w:r>
                  </w:p>
                  <w:p w14:paraId="5559CD40" w14:textId="77777777" w:rsidR="008E5DCF" w:rsidRPr="00AA08EB" w:rsidRDefault="008E5DCF" w:rsidP="00394F06">
                    <w:pPr>
                      <w:pStyle w:val="ResumeText"/>
                    </w:pPr>
                  </w:p>
                  <w:p w14:paraId="6C100F72" w14:textId="77777777" w:rsidR="00B969A2" w:rsidRDefault="00B969A2" w:rsidP="00F51430">
                    <w:pPr>
                      <w:pStyle w:val="ResumeText"/>
                      <w:ind w:left="720"/>
                    </w:pPr>
                  </w:p>
                  <w:p w14:paraId="3A683B2B" w14:textId="0F4CA558" w:rsidR="00DD6A62" w:rsidRDefault="00B969A2"/>
                </w:sdtContent>
              </w:sdt>
            </w:sdtContent>
          </w:sdt>
        </w:tc>
      </w:tr>
      <w:tr w:rsidR="00DD6A62" w14:paraId="6E2D90B5" w14:textId="77777777">
        <w:tc>
          <w:tcPr>
            <w:tcW w:w="1778" w:type="dxa"/>
          </w:tcPr>
          <w:p w14:paraId="223DB754" w14:textId="77777777" w:rsidR="00DD6A62" w:rsidRDefault="002A6FFF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34AEC392" w14:textId="77777777" w:rsidR="00DD6A62" w:rsidRDefault="00DD6A6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8C329994F62470EB6C8DBF74E42657A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F917867" w14:textId="0B80AD8F" w:rsidR="00DD6A62" w:rsidRDefault="009B3F63">
                    <w:pPr>
                      <w:pStyle w:val="Heading2"/>
                    </w:pPr>
                    <w:r>
                      <w:t>Bridgewater college- Bridgewater, va- undergraduate</w:t>
                    </w:r>
                  </w:p>
                  <w:p w14:paraId="6F51AEEC" w14:textId="6B7A12BF" w:rsidR="00C42758" w:rsidRDefault="00011E8C">
                    <w:r>
                      <w:t>Attending Bridgewater College seeking a degree</w:t>
                    </w:r>
                    <w:r w:rsidR="00B0690F">
                      <w:t xml:space="preserve"> in </w:t>
                    </w:r>
                    <w:r>
                      <w:t>Digital Media Arts</w:t>
                    </w:r>
                    <w:r w:rsidR="004276D9">
                      <w:t xml:space="preserve"> </w:t>
                    </w:r>
                    <w:r w:rsidR="00C42758">
                      <w:t>(ART)</w:t>
                    </w:r>
                    <w:r w:rsidR="00B0690F">
                      <w:t xml:space="preserve"> and a minor in </w:t>
                    </w:r>
                    <w:r w:rsidR="00B0690F">
                      <w:t>Computer Science (CSCI)</w:t>
                    </w:r>
                  </w:p>
                  <w:p w14:paraId="074AEF69" w14:textId="70547C5A" w:rsidR="00C42758" w:rsidRDefault="00C42758" w:rsidP="00C42758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CSCI 341</w:t>
                    </w:r>
                  </w:p>
                  <w:p w14:paraId="12400197" w14:textId="77777777" w:rsidR="00C42758" w:rsidRDefault="00C42758" w:rsidP="00C42758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CSCI 320</w:t>
                    </w:r>
                  </w:p>
                  <w:p w14:paraId="68535EFA" w14:textId="77777777" w:rsidR="008169B4" w:rsidRDefault="00C42758" w:rsidP="00C42758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ART 322</w:t>
                    </w:r>
                  </w:p>
                  <w:p w14:paraId="2515B553" w14:textId="76BD7EB5" w:rsidR="005019DE" w:rsidRDefault="005019DE" w:rsidP="00FC5853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CSCI 230</w:t>
                    </w:r>
                  </w:p>
                  <w:p w14:paraId="6B4A830D" w14:textId="4AA0A190" w:rsidR="00F53D6E" w:rsidRDefault="00F53D6E" w:rsidP="00FC5853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Art 422</w:t>
                    </w:r>
                  </w:p>
                  <w:p w14:paraId="5F2F1C7F" w14:textId="4E633A1A" w:rsidR="00F53D6E" w:rsidRDefault="00F53D6E" w:rsidP="00FC5853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Art 323</w:t>
                    </w:r>
                  </w:p>
                  <w:p w14:paraId="7AC4E261" w14:textId="01A9D462" w:rsidR="00DD6A62" w:rsidRDefault="008169B4" w:rsidP="008169B4">
                    <w:r>
                      <w:t>Works for these classes will be attached</w:t>
                    </w:r>
                  </w:p>
                </w:sdtContent>
              </w:sdt>
            </w:sdtContent>
          </w:sdt>
        </w:tc>
      </w:tr>
      <w:tr w:rsidR="00DD6A62" w14:paraId="27799CCC" w14:textId="77777777">
        <w:tc>
          <w:tcPr>
            <w:tcW w:w="1778" w:type="dxa"/>
          </w:tcPr>
          <w:p w14:paraId="65155821" w14:textId="573CA469" w:rsidR="00DD6A62" w:rsidRDefault="00DD6A62" w:rsidP="000A0A40">
            <w:pPr>
              <w:pStyle w:val="Heading1"/>
              <w:jc w:val="left"/>
            </w:pPr>
          </w:p>
        </w:tc>
        <w:tc>
          <w:tcPr>
            <w:tcW w:w="472" w:type="dxa"/>
          </w:tcPr>
          <w:p w14:paraId="7EE2C4DF" w14:textId="77777777" w:rsidR="00DD6A62" w:rsidRDefault="00DD6A62"/>
        </w:tc>
        <w:tc>
          <w:tcPr>
            <w:tcW w:w="7830" w:type="dxa"/>
          </w:tcPr>
          <w:p w14:paraId="5CA7ABE0" w14:textId="51EE671B" w:rsidR="00DD6A62" w:rsidRDefault="00DD6A62">
            <w:pPr>
              <w:pStyle w:val="ResumeText"/>
            </w:pPr>
          </w:p>
        </w:tc>
      </w:tr>
      <w:tr w:rsidR="00DD6A62" w14:paraId="375DC9FC" w14:textId="77777777">
        <w:tc>
          <w:tcPr>
            <w:tcW w:w="1778" w:type="dxa"/>
          </w:tcPr>
          <w:p w14:paraId="7F811193" w14:textId="77777777" w:rsidR="00DD6A62" w:rsidRDefault="002A6FFF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158C41F2" w14:textId="77777777" w:rsidR="00DD6A62" w:rsidRDefault="00DD6A62"/>
        </w:tc>
        <w:tc>
          <w:tcPr>
            <w:tcW w:w="7830" w:type="dxa"/>
          </w:tcPr>
          <w:p w14:paraId="3F8F89F3" w14:textId="77777777" w:rsidR="000A0A40" w:rsidRDefault="000A0A40" w:rsidP="000A0A40">
            <w:pPr>
              <w:pStyle w:val="ResumeText"/>
              <w:numPr>
                <w:ilvl w:val="0"/>
                <w:numId w:val="3"/>
              </w:numPr>
            </w:pPr>
            <w:r>
              <w:t>Captain of High School Varsity Football Team</w:t>
            </w:r>
          </w:p>
          <w:p w14:paraId="40CA9909" w14:textId="18880A86" w:rsidR="000A0A40" w:rsidRDefault="000A0A40" w:rsidP="000A0A40">
            <w:pPr>
              <w:pStyle w:val="ResumeText"/>
              <w:numPr>
                <w:ilvl w:val="0"/>
                <w:numId w:val="3"/>
              </w:numPr>
            </w:pPr>
            <w:r>
              <w:t>Ambassador for High School religious retreat</w:t>
            </w:r>
          </w:p>
        </w:tc>
      </w:tr>
      <w:tr w:rsidR="00DD6A62" w14:paraId="122516D8" w14:textId="77777777">
        <w:tc>
          <w:tcPr>
            <w:tcW w:w="1778" w:type="dxa"/>
          </w:tcPr>
          <w:p w14:paraId="241A889D" w14:textId="77777777" w:rsidR="00DD6A62" w:rsidRDefault="002A6FFF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28F7AE20" w14:textId="77777777" w:rsidR="00DD6A62" w:rsidRDefault="00DD6A62"/>
        </w:tc>
        <w:tc>
          <w:tcPr>
            <w:tcW w:w="7830" w:type="dxa"/>
          </w:tcPr>
          <w:sdt>
            <w:sdtPr>
              <w:rPr>
                <w:rFonts w:eastAsiaTheme="minorEastAsia"/>
                <w:b w:val="0"/>
                <w:caps w:val="0"/>
              </w:rPr>
              <w:id w:val="-1883713024"/>
              <w15:color w:val="C0C0C0"/>
              <w15:repeatingSection/>
            </w:sdtPr>
            <w:sdtEndPr>
              <w:rPr>
                <w:b/>
                <w:bCs w:val="0"/>
                <w:caps/>
              </w:rPr>
            </w:sdtEndPr>
            <w:sdtContent>
              <w:sdt>
                <w:sdtPr>
                  <w:rPr>
                    <w:rFonts w:eastAsiaTheme="minorEastAsia"/>
                    <w:bCs w:val="0"/>
                  </w:rPr>
                  <w:id w:val="-1368215953"/>
                  <w:placeholder>
                    <w:docPart w:val="98C329994F62470EB6C8DBF74E42657A"/>
                  </w:placeholder>
                  <w15:color w:val="C0C0C0"/>
                  <w15:repeatingSectionItem/>
                </w:sdtPr>
                <w:sdtContent>
                  <w:p w14:paraId="2F274F97" w14:textId="672BE778" w:rsidR="000A0A40" w:rsidRDefault="002A6FFF" w:rsidP="002A6FFF">
                    <w:pPr>
                      <w:pStyle w:val="Heading2"/>
                    </w:pPr>
                    <w:r>
                      <w:rPr>
                        <w:rFonts w:eastAsiaTheme="minorEastAsia"/>
                        <w:bCs w:val="0"/>
                      </w:rPr>
                      <w:t>Availible upon request</w:t>
                    </w:r>
                  </w:p>
                </w:sdtContent>
              </w:sdt>
            </w:sdtContent>
          </w:sdt>
        </w:tc>
      </w:tr>
    </w:tbl>
    <w:p w14:paraId="33EA1EC8" w14:textId="77777777" w:rsidR="00DD6A62" w:rsidRDefault="00DD6A62"/>
    <w:sectPr w:rsidR="00DD6A62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4EC7" w14:textId="77777777" w:rsidR="008608E2" w:rsidRDefault="008608E2">
      <w:pPr>
        <w:spacing w:before="0" w:after="0" w:line="240" w:lineRule="auto"/>
      </w:pPr>
      <w:r>
        <w:separator/>
      </w:r>
    </w:p>
  </w:endnote>
  <w:endnote w:type="continuationSeparator" w:id="0">
    <w:p w14:paraId="317C1D4D" w14:textId="77777777" w:rsidR="008608E2" w:rsidRDefault="00860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6250" w14:textId="77777777" w:rsidR="00DD6A62" w:rsidRDefault="002A6FF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DF40" w14:textId="77777777" w:rsidR="008608E2" w:rsidRDefault="008608E2">
      <w:pPr>
        <w:spacing w:before="0" w:after="0" w:line="240" w:lineRule="auto"/>
      </w:pPr>
      <w:r>
        <w:separator/>
      </w:r>
    </w:p>
  </w:footnote>
  <w:footnote w:type="continuationSeparator" w:id="0">
    <w:p w14:paraId="05AA6F54" w14:textId="77777777" w:rsidR="008608E2" w:rsidRDefault="008608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C66"/>
    <w:multiLevelType w:val="multilevel"/>
    <w:tmpl w:val="9FE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77E3"/>
    <w:multiLevelType w:val="hybridMultilevel"/>
    <w:tmpl w:val="5760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2FEE"/>
    <w:multiLevelType w:val="hybridMultilevel"/>
    <w:tmpl w:val="CF3C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1AA"/>
    <w:multiLevelType w:val="hybridMultilevel"/>
    <w:tmpl w:val="E574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C1F4E"/>
    <w:multiLevelType w:val="hybridMultilevel"/>
    <w:tmpl w:val="389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27711">
    <w:abstractNumId w:val="3"/>
  </w:num>
  <w:num w:numId="2" w16cid:durableId="1055813504">
    <w:abstractNumId w:val="1"/>
  </w:num>
  <w:num w:numId="3" w16cid:durableId="1984265188">
    <w:abstractNumId w:val="2"/>
  </w:num>
  <w:num w:numId="4" w16cid:durableId="1879926063">
    <w:abstractNumId w:val="0"/>
  </w:num>
  <w:num w:numId="5" w16cid:durableId="252594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3"/>
    <w:rsid w:val="00011E8C"/>
    <w:rsid w:val="000A0A40"/>
    <w:rsid w:val="000C68EC"/>
    <w:rsid w:val="001F0F6E"/>
    <w:rsid w:val="00206201"/>
    <w:rsid w:val="00283799"/>
    <w:rsid w:val="002A6FFF"/>
    <w:rsid w:val="003533A3"/>
    <w:rsid w:val="00394F06"/>
    <w:rsid w:val="003B13AA"/>
    <w:rsid w:val="003E5727"/>
    <w:rsid w:val="004276D9"/>
    <w:rsid w:val="00475834"/>
    <w:rsid w:val="00484AEF"/>
    <w:rsid w:val="00500C59"/>
    <w:rsid w:val="005019DE"/>
    <w:rsid w:val="005212ED"/>
    <w:rsid w:val="00627A27"/>
    <w:rsid w:val="00655131"/>
    <w:rsid w:val="00667714"/>
    <w:rsid w:val="006A5C6D"/>
    <w:rsid w:val="006A726C"/>
    <w:rsid w:val="0077712F"/>
    <w:rsid w:val="008169B4"/>
    <w:rsid w:val="008608E2"/>
    <w:rsid w:val="008E5DCF"/>
    <w:rsid w:val="009244AA"/>
    <w:rsid w:val="00931518"/>
    <w:rsid w:val="009458F7"/>
    <w:rsid w:val="009B3F63"/>
    <w:rsid w:val="009F611F"/>
    <w:rsid w:val="00A02D17"/>
    <w:rsid w:val="00AA08EB"/>
    <w:rsid w:val="00AE68EB"/>
    <w:rsid w:val="00B0690F"/>
    <w:rsid w:val="00B1457E"/>
    <w:rsid w:val="00B514B2"/>
    <w:rsid w:val="00B969A2"/>
    <w:rsid w:val="00C42758"/>
    <w:rsid w:val="00C87351"/>
    <w:rsid w:val="00DA46AD"/>
    <w:rsid w:val="00DD6A62"/>
    <w:rsid w:val="00E359ED"/>
    <w:rsid w:val="00EA4254"/>
    <w:rsid w:val="00F51430"/>
    <w:rsid w:val="00F53D6E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B1FF2"/>
  <w15:chartTrackingRefBased/>
  <w15:docId w15:val="{34F4EBAF-80BD-4B91-BEF6-953456E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B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407F19E3042AFAFBE34E3B05C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115F-5C99-4C01-A80E-4ABDD437612C}"/>
      </w:docPartPr>
      <w:docPartBody>
        <w:p w:rsidR="002C25C8" w:rsidRDefault="007C589E">
          <w:pPr>
            <w:pStyle w:val="DC3407F19E3042AFAFBE34E3B05C38DC"/>
          </w:pPr>
          <w:r>
            <w:t>[Street Address]</w:t>
          </w:r>
        </w:p>
      </w:docPartBody>
    </w:docPart>
    <w:docPart>
      <w:docPartPr>
        <w:name w:val="1614F230E6084F0CA2B4C1A01B51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CE19-35F8-4C8E-9BDC-FE716B44AAD7}"/>
      </w:docPartPr>
      <w:docPartBody>
        <w:p w:rsidR="002C25C8" w:rsidRDefault="007C589E">
          <w:pPr>
            <w:pStyle w:val="1614F230E6084F0CA2B4C1A01B51EEFE"/>
          </w:pPr>
          <w:r>
            <w:t>[City, ST ZIP Code]</w:t>
          </w:r>
        </w:p>
      </w:docPartBody>
    </w:docPart>
    <w:docPart>
      <w:docPartPr>
        <w:name w:val="ABEA813D2AC847C186F19207850E8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17D0-D69B-42D2-BCD7-38E9E762EFA1}"/>
      </w:docPartPr>
      <w:docPartBody>
        <w:p w:rsidR="002C25C8" w:rsidRDefault="007C589E">
          <w:pPr>
            <w:pStyle w:val="ABEA813D2AC847C186F19207850E8394"/>
          </w:pPr>
          <w:r>
            <w:t>[Telephone]</w:t>
          </w:r>
        </w:p>
      </w:docPartBody>
    </w:docPart>
    <w:docPart>
      <w:docPartPr>
        <w:name w:val="56F3E1804A2543F1855BB67149DF9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54EC-7255-436A-8FF8-5448A7FADAB3}"/>
      </w:docPartPr>
      <w:docPartBody>
        <w:p w:rsidR="002C25C8" w:rsidRDefault="007C589E">
          <w:pPr>
            <w:pStyle w:val="56F3E1804A2543F1855BB67149DF984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C11E293EF2443D8AD88EA849A441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507A5-CBAE-43FC-A88E-F5ADBED75571}"/>
      </w:docPartPr>
      <w:docPartBody>
        <w:p w:rsidR="002C25C8" w:rsidRDefault="007C589E">
          <w:pPr>
            <w:pStyle w:val="5C11E293EF2443D8AD88EA849A4412D4"/>
          </w:pPr>
          <w:r>
            <w:t>[Your Name]</w:t>
          </w:r>
        </w:p>
      </w:docPartBody>
    </w:docPart>
    <w:docPart>
      <w:docPartPr>
        <w:name w:val="98C329994F62470EB6C8DBF74E42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374B-EAD0-49CB-B40C-AB34E2B1C1F9}"/>
      </w:docPartPr>
      <w:docPartBody>
        <w:p w:rsidR="002C25C8" w:rsidRDefault="007C589E">
          <w:pPr>
            <w:pStyle w:val="98C329994F62470EB6C8DBF74E42657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6A9AFF4862441AB476F1E2D9C52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43740-856B-4173-BCA0-9C6759BDD5CA}"/>
      </w:docPartPr>
      <w:docPartBody>
        <w:p w:rsidR="003654E8" w:rsidRDefault="005F0B4B" w:rsidP="005F0B4B">
          <w:pPr>
            <w:pStyle w:val="DC6A9AFF4862441AB476F1E2D9C52D4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305694188647FB99C0E339A5FF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E0FF5-3D53-4678-89AA-714A7178C3F6}"/>
      </w:docPartPr>
      <w:docPartBody>
        <w:p w:rsidR="00000000" w:rsidRDefault="00D5237B" w:rsidP="00D5237B">
          <w:pPr>
            <w:pStyle w:val="D8305694188647FB99C0E339A5FF07F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9E"/>
    <w:rsid w:val="002C25C8"/>
    <w:rsid w:val="003654E8"/>
    <w:rsid w:val="005F0B4B"/>
    <w:rsid w:val="007C2D25"/>
    <w:rsid w:val="007C589E"/>
    <w:rsid w:val="00B74A16"/>
    <w:rsid w:val="00CD68F4"/>
    <w:rsid w:val="00D5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407F19E3042AFAFBE34E3B05C38DC">
    <w:name w:val="DC3407F19E3042AFAFBE34E3B05C38DC"/>
  </w:style>
  <w:style w:type="paragraph" w:customStyle="1" w:styleId="1614F230E6084F0CA2B4C1A01B51EEFE">
    <w:name w:val="1614F230E6084F0CA2B4C1A01B51EEFE"/>
  </w:style>
  <w:style w:type="paragraph" w:customStyle="1" w:styleId="ABEA813D2AC847C186F19207850E8394">
    <w:name w:val="ABEA813D2AC847C186F19207850E839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6F3E1804A2543F1855BB67149DF9844">
    <w:name w:val="56F3E1804A2543F1855BB67149DF9844"/>
  </w:style>
  <w:style w:type="paragraph" w:customStyle="1" w:styleId="5C11E293EF2443D8AD88EA849A4412D4">
    <w:name w:val="5C11E293EF2443D8AD88EA849A4412D4"/>
  </w:style>
  <w:style w:type="character" w:styleId="PlaceholderText">
    <w:name w:val="Placeholder Text"/>
    <w:basedOn w:val="DefaultParagraphFont"/>
    <w:uiPriority w:val="99"/>
    <w:semiHidden/>
    <w:rsid w:val="00D5237B"/>
    <w:rPr>
      <w:color w:val="808080"/>
    </w:rPr>
  </w:style>
  <w:style w:type="paragraph" w:customStyle="1" w:styleId="98C329994F62470EB6C8DBF74E42657A">
    <w:name w:val="98C329994F62470EB6C8DBF74E42657A"/>
  </w:style>
  <w:style w:type="paragraph" w:customStyle="1" w:styleId="DC6A9AFF4862441AB476F1E2D9C52D47">
    <w:name w:val="DC6A9AFF4862441AB476F1E2D9C52D47"/>
    <w:rsid w:val="005F0B4B"/>
  </w:style>
  <w:style w:type="paragraph" w:customStyle="1" w:styleId="D8305694188647FB99C0E339A5FF07FD">
    <w:name w:val="D8305694188647FB99C0E339A5FF07FD"/>
    <w:rsid w:val="00D5237B"/>
  </w:style>
  <w:style w:type="paragraph" w:customStyle="1" w:styleId="50F33E26EC5449FF92B69336716C7003">
    <w:name w:val="50F33E26EC5449FF92B69336716C7003"/>
    <w:rsid w:val="00D5237B"/>
  </w:style>
  <w:style w:type="paragraph" w:customStyle="1" w:styleId="9AA2CE1469B045E58D6E603BDBA8EF99">
    <w:name w:val="9AA2CE1469B045E58D6E603BDBA8EF99"/>
    <w:rsid w:val="00D52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307 Lindera Court</CompanyAddress>
  <CompanyPhone>443-996-0858</CompanyPhone>
  <CompanyFax/>
  <CompanyEmail>Jordanmarshall12327@gmail.com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101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Marshall</dc:creator>
  <cp:keywords/>
  <cp:lastModifiedBy>Jordan Marshall</cp:lastModifiedBy>
  <cp:revision>34</cp:revision>
  <dcterms:created xsi:type="dcterms:W3CDTF">2021-12-02T04:03:00Z</dcterms:created>
  <dcterms:modified xsi:type="dcterms:W3CDTF">2022-11-04T19:27:00Z</dcterms:modified>
  <cp:category>Glen Burnie, MD, 21061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